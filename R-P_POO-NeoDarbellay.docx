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0B210" w14:textId="7CA9E873" w:rsidR="007F30AE" w:rsidRPr="00FD081A" w:rsidRDefault="00E12EA5" w:rsidP="000E7483">
      <w:pPr>
        <w:pStyle w:val="Titre"/>
      </w:pPr>
      <w:r w:rsidRPr="00FD081A">
        <w:t>Shoot Me Up</w:t>
      </w:r>
      <w:r w:rsidR="001D1156" w:rsidRPr="00FD081A">
        <w:t xml:space="preserve"> – « </w:t>
      </w:r>
      <w:r w:rsidR="004A3149">
        <w:t>Craft Me Up</w:t>
      </w:r>
      <w:r w:rsidR="001D1156" w:rsidRPr="00FD081A">
        <w:t> » </w:t>
      </w:r>
    </w:p>
    <w:p w14:paraId="429BCB9B" w14:textId="77777777" w:rsidR="000E7483" w:rsidRPr="00FD081A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 w:rsidRPr="00FD081A">
        <w:rPr>
          <w:rFonts w:cs="Arial"/>
          <w:noProof/>
          <w:sz w:val="22"/>
          <w:szCs w:val="22"/>
        </w:rPr>
        <w:drawing>
          <wp:inline distT="0" distB="0" distL="0" distR="0" wp14:anchorId="3B1608A9" wp14:editId="693DCD48">
            <wp:extent cx="3600000" cy="360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5D23D" w14:textId="77777777" w:rsidR="00E12EA5" w:rsidRPr="00FD081A" w:rsidRDefault="00E12EA5" w:rsidP="000E7483">
      <w:pPr>
        <w:spacing w:before="2000"/>
        <w:jc w:val="center"/>
      </w:pPr>
    </w:p>
    <w:p w14:paraId="180C6DD7" w14:textId="754F4440" w:rsidR="007F30AE" w:rsidRPr="00FD081A" w:rsidRDefault="00E12EA5" w:rsidP="000E7483">
      <w:pPr>
        <w:spacing w:before="2000"/>
        <w:jc w:val="center"/>
      </w:pPr>
      <w:r w:rsidRPr="00FD081A">
        <w:t>Néo Darbellay – CID2A/GRP2C</w:t>
      </w:r>
    </w:p>
    <w:p w14:paraId="0B0EE613" w14:textId="103BD9AB" w:rsidR="007F30AE" w:rsidRPr="00FD081A" w:rsidRDefault="00E12EA5" w:rsidP="000E7483">
      <w:pPr>
        <w:jc w:val="center"/>
      </w:pPr>
      <w:r w:rsidRPr="00FD081A">
        <w:t>29.09.2025 – 28.10.2025</w:t>
      </w:r>
    </w:p>
    <w:p w14:paraId="559D1B20" w14:textId="5F2D3814" w:rsidR="007F30AE" w:rsidRPr="00FD081A" w:rsidRDefault="00E12EA5" w:rsidP="000E7483">
      <w:pPr>
        <w:jc w:val="center"/>
      </w:pPr>
      <w:r w:rsidRPr="00FD081A">
        <w:t>Pascal Piot</w:t>
      </w:r>
    </w:p>
    <w:p w14:paraId="6CC702F0" w14:textId="0D78C166" w:rsidR="007F30AE" w:rsidRPr="00FD081A" w:rsidRDefault="007F30AE" w:rsidP="001764CE">
      <w:pPr>
        <w:pStyle w:val="Titre"/>
      </w:pPr>
      <w:r w:rsidRPr="00FD081A">
        <w:br w:type="page"/>
      </w:r>
      <w:r w:rsidRPr="00FD081A">
        <w:lastRenderedPageBreak/>
        <w:t xml:space="preserve">Table </w:t>
      </w:r>
      <w:r w:rsidR="00B15F89">
        <w:t>of contents</w:t>
      </w:r>
    </w:p>
    <w:p w14:paraId="35B899C7" w14:textId="126052B0" w:rsidR="00230C3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/>
          <w14:ligatures w14:val="standardContextual"/>
        </w:rPr>
      </w:pPr>
      <w:r w:rsidRPr="00FD081A"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 w:rsidRPr="00FD081A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 w:rsidRPr="00FD081A"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12468870" w:history="1">
        <w:r w:rsidR="00230C39" w:rsidRPr="00EA24B3">
          <w:rPr>
            <w:rStyle w:val="Lienhypertexte"/>
            <w:noProof/>
          </w:rPr>
          <w:t>1</w:t>
        </w:r>
        <w:r w:rsidR="00230C39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="00230C39" w:rsidRPr="00EA24B3">
          <w:rPr>
            <w:rStyle w:val="Lienhypertexte"/>
            <w:noProof/>
          </w:rPr>
          <w:t>Functional analysis</w:t>
        </w:r>
        <w:r w:rsidR="00230C39">
          <w:rPr>
            <w:noProof/>
            <w:webHidden/>
          </w:rPr>
          <w:tab/>
        </w:r>
        <w:r w:rsidR="00230C39">
          <w:rPr>
            <w:noProof/>
            <w:webHidden/>
          </w:rPr>
          <w:fldChar w:fldCharType="begin"/>
        </w:r>
        <w:r w:rsidR="00230C39">
          <w:rPr>
            <w:noProof/>
            <w:webHidden/>
          </w:rPr>
          <w:instrText xml:space="preserve"> PAGEREF _Toc212468870 \h </w:instrText>
        </w:r>
        <w:r w:rsidR="00230C39">
          <w:rPr>
            <w:noProof/>
            <w:webHidden/>
          </w:rPr>
        </w:r>
        <w:r w:rsidR="00230C39">
          <w:rPr>
            <w:noProof/>
            <w:webHidden/>
          </w:rPr>
          <w:fldChar w:fldCharType="separate"/>
        </w:r>
        <w:r w:rsidR="00230C39">
          <w:rPr>
            <w:noProof/>
            <w:webHidden/>
          </w:rPr>
          <w:t>3</w:t>
        </w:r>
        <w:r w:rsidR="00230C39">
          <w:rPr>
            <w:noProof/>
            <w:webHidden/>
          </w:rPr>
          <w:fldChar w:fldCharType="end"/>
        </w:r>
      </w:hyperlink>
    </w:p>
    <w:p w14:paraId="05F0487B" w14:textId="40DFA71A" w:rsidR="00230C39" w:rsidRDefault="00230C3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468871" w:history="1">
        <w:r w:rsidRPr="00EA24B3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EA24B3">
          <w:rPr>
            <w:rStyle w:val="Lienhypertexte"/>
            <w:noProof/>
          </w:rPr>
          <w:t>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_Toc212468871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193A59" w14:textId="65253207" w:rsidR="00230C39" w:rsidRDefault="00230C3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468872" w:history="1">
        <w:r w:rsidRPr="00EA24B3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EA24B3">
          <w:rPr>
            <w:rStyle w:val="Lienhypertexte"/>
            <w:noProof/>
          </w:rPr>
          <w:t>29.09.2025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_Toc212468872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E053DA" w14:textId="07F7B700" w:rsidR="00230C39" w:rsidRDefault="00230C3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468873" w:history="1">
        <w:r w:rsidRPr="00EA24B3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EA24B3">
          <w:rPr>
            <w:rStyle w:val="Lienhypertexte"/>
            <w:noProof/>
          </w:rPr>
          <w:t>30.09.2025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_Toc212468873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FDC536" w14:textId="29D3F778" w:rsidR="00230C39" w:rsidRDefault="00230C3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468874" w:history="1">
        <w:r w:rsidRPr="00EA24B3">
          <w:rPr>
            <w:rStyle w:val="Lienhypertexte"/>
            <w:noProof/>
          </w:rPr>
          <w:t>2.3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EA24B3">
          <w:rPr>
            <w:rStyle w:val="Lienhypertexte"/>
            <w:noProof/>
          </w:rPr>
          <w:t>06.10.2025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_Toc212468874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837B7E" w14:textId="1B4A09EF" w:rsidR="00230C39" w:rsidRDefault="00230C3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468875" w:history="1">
        <w:r w:rsidRPr="00EA24B3">
          <w:rPr>
            <w:rStyle w:val="Lienhypertexte"/>
            <w:noProof/>
          </w:rPr>
          <w:t>2.4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EA24B3">
          <w:rPr>
            <w:rStyle w:val="Lienhypertexte"/>
            <w:noProof/>
          </w:rPr>
          <w:t>07.10.2025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_Toc212468875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254034" w14:textId="5378CCD5" w:rsidR="00230C39" w:rsidRDefault="00230C3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468876" w:history="1">
        <w:r w:rsidRPr="00EA24B3">
          <w:rPr>
            <w:rStyle w:val="Lienhypertexte"/>
            <w:noProof/>
          </w:rPr>
          <w:t>2.5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EA24B3">
          <w:rPr>
            <w:rStyle w:val="Lienhypertexte"/>
            <w:noProof/>
          </w:rPr>
          <w:t>Autumn break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_Toc212468876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1CE3E9" w14:textId="72B87BD6" w:rsidR="00230C39" w:rsidRDefault="00230C3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468877" w:history="1">
        <w:r w:rsidRPr="00EA24B3">
          <w:rPr>
            <w:rStyle w:val="Lienhypertexte"/>
            <w:noProof/>
          </w:rPr>
          <w:t>2.6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EA24B3">
          <w:rPr>
            <w:rStyle w:val="Lienhypertexte"/>
            <w:noProof/>
          </w:rPr>
          <w:t>27.10.2025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_Toc212468877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600D07" w14:textId="66E0A5D2" w:rsidR="00230C39" w:rsidRDefault="00230C3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468878" w:history="1">
        <w:r w:rsidRPr="00EA24B3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EA24B3">
          <w:rPr>
            <w:rStyle w:val="Lienhypertexte"/>
            <w:noProof/>
          </w:rPr>
          <w:t>Usage of AI during this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_Toc212468878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E0A5E7" w14:textId="39A75686" w:rsidR="00230C39" w:rsidRDefault="00230C3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468879" w:history="1">
        <w:r w:rsidRPr="00EA24B3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EA24B3">
          <w:rPr>
            <w:rStyle w:val="Lienhypertexte"/>
            <w:noProof/>
          </w:rPr>
          <w:t>30.09.2025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_Toc212468879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495906" w14:textId="3F1343D6" w:rsidR="00230C39" w:rsidRDefault="00230C3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468880" w:history="1">
        <w:r w:rsidRPr="00EA24B3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EA24B3">
          <w:rPr>
            <w:rStyle w:val="Lienhypertexte"/>
            <w:noProof/>
          </w:rPr>
          <w:t>06.10.2025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_Toc212468880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E9074F" w14:textId="68CCE78A" w:rsidR="00230C39" w:rsidRDefault="00230C3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/>
          <w14:ligatures w14:val="standardContextual"/>
        </w:rPr>
      </w:pPr>
      <w:hyperlink w:anchor="_Toc212468881" w:history="1">
        <w:r w:rsidRPr="00EA24B3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/>
            <w14:ligatures w14:val="standardContextual"/>
          </w:rPr>
          <w:tab/>
        </w:r>
        <w:r w:rsidRPr="00EA24B3">
          <w:rPr>
            <w:rStyle w:val="Lienhypertexte"/>
            <w:noProof/>
          </w:rPr>
          <w:t>07.10.2025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_Toc212468881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84B30D" w14:textId="26CA2A28" w:rsidR="00742484" w:rsidRPr="00FD081A" w:rsidRDefault="00A65F0B">
      <w:r w:rsidRPr="00FD081A">
        <w:rPr>
          <w:rFonts w:cs="Arial"/>
          <w:i/>
          <w:iCs/>
          <w:caps/>
          <w:sz w:val="22"/>
          <w:szCs w:val="22"/>
        </w:rPr>
        <w:fldChar w:fldCharType="end"/>
      </w:r>
      <w:r w:rsidR="00742484" w:rsidRPr="00FD081A">
        <w:br w:type="page"/>
      </w:r>
    </w:p>
    <w:p w14:paraId="774D3749" w14:textId="285235B3" w:rsidR="007F30AE" w:rsidRDefault="00B15F89" w:rsidP="008E53F9">
      <w:pPr>
        <w:pStyle w:val="Titre1"/>
      </w:pPr>
      <w:bookmarkStart w:id="0" w:name="_Toc212468870"/>
      <w:r>
        <w:lastRenderedPageBreak/>
        <w:t>Functional analysis</w:t>
      </w:r>
      <w:bookmarkEnd w:id="0"/>
    </w:p>
    <w:p w14:paraId="43FB0AC3" w14:textId="618BE790" w:rsidR="00B15F89" w:rsidRDefault="00B15F89" w:rsidP="00B15F89">
      <w:pPr>
        <w:pStyle w:val="Corpsdetexte"/>
      </w:pPr>
      <w:r>
        <w:t xml:space="preserve">This section was made on </w:t>
      </w:r>
      <w:proofErr w:type="spellStart"/>
      <w:r>
        <w:t>Github</w:t>
      </w:r>
      <w:proofErr w:type="spellEnd"/>
      <w:r>
        <w:t xml:space="preserve"> Project,</w:t>
      </w:r>
      <w:r w:rsidR="00EB6CA0">
        <w:t xml:space="preserve"> thus no need to re-write it, as it is available here:</w:t>
      </w:r>
    </w:p>
    <w:p w14:paraId="33B96228" w14:textId="5AA5574E" w:rsidR="00B15F89" w:rsidRDefault="00000000" w:rsidP="00B15F89">
      <w:pPr>
        <w:pStyle w:val="Corpsdetexte"/>
      </w:pPr>
      <w:hyperlink r:id="rId12" w:history="1">
        <w:r w:rsidR="00B15F89">
          <w:rPr>
            <w:rStyle w:val="Lienhypertexte"/>
          </w:rPr>
          <w:t>https://github.com/users/neo-darbellay/projects/1</w:t>
        </w:r>
      </w:hyperlink>
    </w:p>
    <w:p w14:paraId="70827C45" w14:textId="77777777" w:rsidR="00B15F89" w:rsidRDefault="00B15F89" w:rsidP="00B15F89">
      <w:pPr>
        <w:pStyle w:val="Corpsdetexte"/>
      </w:pPr>
    </w:p>
    <w:p w14:paraId="69703F13" w14:textId="690033E9" w:rsidR="007F30AE" w:rsidRDefault="00B15F89" w:rsidP="008E53F9">
      <w:pPr>
        <w:pStyle w:val="Titre1"/>
      </w:pPr>
      <w:bookmarkStart w:id="1" w:name="_Toc212468871"/>
      <w:r>
        <w:t>Conception</w:t>
      </w:r>
      <w:bookmarkEnd w:id="1"/>
    </w:p>
    <w:p w14:paraId="1E72EBE8" w14:textId="4EFE9E74" w:rsidR="006C2095" w:rsidRDefault="006C2095" w:rsidP="006C2095">
      <w:pPr>
        <w:pStyle w:val="Titre2"/>
      </w:pPr>
      <w:bookmarkStart w:id="2" w:name="_Toc212468872"/>
      <w:r>
        <w:t>29.09.2025</w:t>
      </w:r>
      <w:bookmarkEnd w:id="2"/>
    </w:p>
    <w:p w14:paraId="5457ADAA" w14:textId="5DCD7579" w:rsidR="006C2095" w:rsidRDefault="006C2095" w:rsidP="006C2095">
      <w:pPr>
        <w:pStyle w:val="Retraitcorpsdetexte"/>
      </w:pPr>
      <w:r>
        <w:t>During the first session of the project, I created every needed file at that moment. This includes:</w:t>
      </w:r>
    </w:p>
    <w:p w14:paraId="30A8210A" w14:textId="4CC3C391" w:rsidR="006C2095" w:rsidRDefault="006C2095" w:rsidP="006C2095">
      <w:pPr>
        <w:pStyle w:val="Retraitcorpsdetexte"/>
        <w:numPr>
          <w:ilvl w:val="0"/>
          <w:numId w:val="50"/>
        </w:numPr>
      </w:pPr>
      <w:r>
        <w:t>The report</w:t>
      </w:r>
    </w:p>
    <w:p w14:paraId="435BD27F" w14:textId="76827AFC" w:rsidR="006C2095" w:rsidRDefault="006C2095" w:rsidP="006C2095">
      <w:pPr>
        <w:pStyle w:val="Retraitcorpsdetexte"/>
        <w:numPr>
          <w:ilvl w:val="0"/>
          <w:numId w:val="50"/>
        </w:numPr>
      </w:pPr>
      <w:r>
        <w:t>The work log</w:t>
      </w:r>
    </w:p>
    <w:p w14:paraId="687861E1" w14:textId="2AF1714E" w:rsidR="006C2095" w:rsidRDefault="006C2095" w:rsidP="006C2095">
      <w:pPr>
        <w:pStyle w:val="Retraitcorpsdetexte"/>
        <w:numPr>
          <w:ilvl w:val="0"/>
          <w:numId w:val="50"/>
        </w:numPr>
      </w:pPr>
      <w:r>
        <w:t>The GitHub repo</w:t>
      </w:r>
    </w:p>
    <w:p w14:paraId="5E83EA80" w14:textId="180148BB" w:rsidR="006C2095" w:rsidRDefault="006C2095" w:rsidP="006C2095">
      <w:pPr>
        <w:pStyle w:val="Retraitcorpsdetexte"/>
        <w:numPr>
          <w:ilvl w:val="0"/>
          <w:numId w:val="50"/>
        </w:numPr>
      </w:pPr>
      <w:r>
        <w:t>The GitHub project</w:t>
      </w:r>
    </w:p>
    <w:p w14:paraId="085361A3" w14:textId="2D548BC9" w:rsidR="006C2095" w:rsidRDefault="006C2095" w:rsidP="006C2095">
      <w:pPr>
        <w:pStyle w:val="Retraitcorpsdetexte"/>
        <w:numPr>
          <w:ilvl w:val="0"/>
          <w:numId w:val="50"/>
        </w:numPr>
      </w:pPr>
      <w:r>
        <w:t>The Figma file (used for visual illustrations of issues)</w:t>
      </w:r>
    </w:p>
    <w:p w14:paraId="0EBD0593" w14:textId="10ECD80E" w:rsidR="006C2095" w:rsidRDefault="006C2095" w:rsidP="006C2095">
      <w:pPr>
        <w:pStyle w:val="Retraitcorpsdetexte"/>
        <w:numPr>
          <w:ilvl w:val="0"/>
          <w:numId w:val="50"/>
        </w:numPr>
      </w:pPr>
      <w:r>
        <w:t>The VS project</w:t>
      </w:r>
    </w:p>
    <w:p w14:paraId="31C61AAA" w14:textId="77777777" w:rsidR="006C2095" w:rsidRPr="006C2095" w:rsidRDefault="006C2095" w:rsidP="006C2095">
      <w:pPr>
        <w:pStyle w:val="Retraitcorpsdetexte"/>
      </w:pPr>
    </w:p>
    <w:p w14:paraId="6D782FFC" w14:textId="7FE1AE39" w:rsidR="00B15F89" w:rsidRDefault="006C2095" w:rsidP="006C2095">
      <w:pPr>
        <w:pStyle w:val="Titre2"/>
      </w:pPr>
      <w:bookmarkStart w:id="3" w:name="_Toc212468873"/>
      <w:r>
        <w:t>30.09.2025</w:t>
      </w:r>
      <w:bookmarkEnd w:id="3"/>
    </w:p>
    <w:p w14:paraId="7CE9F398" w14:textId="08C740CE" w:rsidR="006C2095" w:rsidRDefault="006C2095" w:rsidP="006C2095">
      <w:pPr>
        <w:pStyle w:val="Retraitcorpsdetexte"/>
      </w:pPr>
      <w:r>
        <w:t>During the second session of the project, I implemented issue #1 to the code and</w:t>
      </w:r>
      <w:r w:rsidR="009D462A">
        <w:t xml:space="preserve"> </w:t>
      </w:r>
      <w:r>
        <w:t>issue #2</w:t>
      </w:r>
      <w:r w:rsidR="009D462A">
        <w:t xml:space="preserve">, although it is </w:t>
      </w:r>
      <w:r w:rsidR="00BD6BE6">
        <w:t>broken</w:t>
      </w:r>
      <w:r w:rsidR="009D462A">
        <w:t xml:space="preserve"> right now</w:t>
      </w:r>
      <w:r>
        <w:t>.</w:t>
      </w:r>
    </w:p>
    <w:p w14:paraId="3D45A82E" w14:textId="77777777" w:rsidR="004A3149" w:rsidRDefault="004A3149" w:rsidP="006C2095">
      <w:pPr>
        <w:pStyle w:val="Retraitcorpsdetexte"/>
      </w:pPr>
    </w:p>
    <w:p w14:paraId="44B35476" w14:textId="6840BEDD" w:rsidR="00B15F89" w:rsidRDefault="004A3149" w:rsidP="004A3149">
      <w:pPr>
        <w:pStyle w:val="Titre2"/>
      </w:pPr>
      <w:bookmarkStart w:id="4" w:name="_Toc212468874"/>
      <w:r>
        <w:t>06.10.2025</w:t>
      </w:r>
      <w:bookmarkEnd w:id="4"/>
    </w:p>
    <w:p w14:paraId="3B924B0A" w14:textId="0BCE14B3" w:rsidR="004A3149" w:rsidRDefault="00BD6BE6" w:rsidP="004A3149">
      <w:pPr>
        <w:pStyle w:val="Retraitcorpsdetexte"/>
      </w:pPr>
      <w:r>
        <w:t>During the third session of the project, I fixed issue #2, created Issue 3 to 8.</w:t>
      </w:r>
    </w:p>
    <w:p w14:paraId="64AF596C" w14:textId="77777777" w:rsidR="00BD6BE6" w:rsidRDefault="00BD6BE6" w:rsidP="004A3149">
      <w:pPr>
        <w:pStyle w:val="Retraitcorpsdetexte"/>
      </w:pPr>
    </w:p>
    <w:p w14:paraId="2E0048D1" w14:textId="26AA31C8" w:rsidR="00BD6BE6" w:rsidRDefault="00BD6BE6" w:rsidP="004A3149">
      <w:pPr>
        <w:pStyle w:val="Retraitcorpsdetexte"/>
      </w:pPr>
      <w:r>
        <w:t>There are still a few Issues left to create, but after that, I’ll be able to work on the code only.</w:t>
      </w:r>
    </w:p>
    <w:p w14:paraId="2F99F218" w14:textId="77777777" w:rsidR="00DC0C05" w:rsidRDefault="00DC0C05" w:rsidP="004A3149">
      <w:pPr>
        <w:pStyle w:val="Retraitcorpsdetexte"/>
      </w:pPr>
    </w:p>
    <w:p w14:paraId="767F8366" w14:textId="55ED3D20" w:rsidR="00DC0C05" w:rsidRDefault="00DC0C05" w:rsidP="00DC0C05">
      <w:pPr>
        <w:pStyle w:val="Titre2"/>
      </w:pPr>
      <w:bookmarkStart w:id="5" w:name="_Toc212468875"/>
      <w:r>
        <w:t>07.10.2025</w:t>
      </w:r>
      <w:bookmarkEnd w:id="5"/>
    </w:p>
    <w:p w14:paraId="44F8D659" w14:textId="77777777" w:rsidR="00916A1A" w:rsidRDefault="00916A1A" w:rsidP="00916A1A">
      <w:pPr>
        <w:pStyle w:val="Retraitcorpsdetexte"/>
      </w:pPr>
      <w:r>
        <w:t>During the fourth session of the project, I created issue 9 and 10, implemented Issue #4 and started working on Issue #5.</w:t>
      </w:r>
    </w:p>
    <w:p w14:paraId="1943E4CF" w14:textId="77777777" w:rsidR="00916A1A" w:rsidRDefault="00916A1A" w:rsidP="00916A1A">
      <w:pPr>
        <w:pStyle w:val="Retraitcorpsdetexte"/>
      </w:pPr>
    </w:p>
    <w:p w14:paraId="5CAD8FD2" w14:textId="77777777" w:rsidR="00916A1A" w:rsidRDefault="00916A1A" w:rsidP="00916A1A">
      <w:pPr>
        <w:pStyle w:val="Retraitcorpsdetexte"/>
      </w:pPr>
      <w:r>
        <w:t>I plan on working extra during the 2-week break, and logging everything, so I’m able to try out to implement extra features for the next real session.</w:t>
      </w:r>
    </w:p>
    <w:p w14:paraId="09735517" w14:textId="77777777" w:rsidR="00916A1A" w:rsidRPr="00DC0C05" w:rsidRDefault="00916A1A" w:rsidP="00916A1A">
      <w:pPr>
        <w:pStyle w:val="Retraitcorpsdetexte"/>
      </w:pPr>
    </w:p>
    <w:p w14:paraId="6DB1DBE0" w14:textId="542A2A5A" w:rsidR="0057748C" w:rsidRDefault="00D36E29" w:rsidP="0057748C">
      <w:pPr>
        <w:pStyle w:val="Titre2"/>
      </w:pPr>
      <w:bookmarkStart w:id="6" w:name="_Toc212468876"/>
      <w:r>
        <w:t>Autumn break</w:t>
      </w:r>
      <w:bookmarkEnd w:id="6"/>
    </w:p>
    <w:p w14:paraId="2CE30FA2" w14:textId="1367CC5A" w:rsidR="0057748C" w:rsidRDefault="0057748C" w:rsidP="0057748C">
      <w:pPr>
        <w:pStyle w:val="Retraitcorpsdetexte"/>
      </w:pPr>
      <w:r>
        <w:t>During the break, I finished Issue #5</w:t>
      </w:r>
      <w:r w:rsidR="0061554D">
        <w:t>, #6 and #8</w:t>
      </w:r>
      <w:r>
        <w:t>.</w:t>
      </w:r>
    </w:p>
    <w:p w14:paraId="0A14521E" w14:textId="77777777" w:rsidR="0057748C" w:rsidRDefault="0057748C" w:rsidP="0057748C">
      <w:pPr>
        <w:pStyle w:val="Retraitcorpsdetexte"/>
      </w:pPr>
    </w:p>
    <w:p w14:paraId="159E080D" w14:textId="64B328E3" w:rsidR="0057748C" w:rsidRDefault="00916A1A" w:rsidP="0057748C">
      <w:pPr>
        <w:pStyle w:val="Retraitcorpsdetexte"/>
      </w:pPr>
      <w:r>
        <w:t xml:space="preserve">I have purposefully left some Issues for myself to work on during the final </w:t>
      </w:r>
      <w:r w:rsidR="00D36E29">
        <w:t>sessions</w:t>
      </w:r>
    </w:p>
    <w:p w14:paraId="7A17F856" w14:textId="77777777" w:rsidR="00137D65" w:rsidRDefault="00137D65" w:rsidP="0057748C">
      <w:pPr>
        <w:pStyle w:val="Retraitcorpsdetexte"/>
      </w:pPr>
    </w:p>
    <w:p w14:paraId="601BAD70" w14:textId="7164C7CF" w:rsidR="00137D65" w:rsidRDefault="00137D65" w:rsidP="00137D65">
      <w:pPr>
        <w:pStyle w:val="Titre2"/>
      </w:pPr>
      <w:bookmarkStart w:id="7" w:name="_Toc212468877"/>
      <w:r>
        <w:t>27.10.2025</w:t>
      </w:r>
      <w:bookmarkEnd w:id="7"/>
    </w:p>
    <w:p w14:paraId="6BAC881C" w14:textId="6BBF469B" w:rsidR="00137D65" w:rsidRDefault="00137D65" w:rsidP="00137D65">
      <w:pPr>
        <w:pStyle w:val="Retraitcorpsdetexte"/>
      </w:pPr>
      <w:r>
        <w:t xml:space="preserve">During the fifth session of the project, I modified some variables to make the game run better and worked </w:t>
      </w:r>
      <w:r w:rsidR="00C331C7">
        <w:t>on the game’s</w:t>
      </w:r>
      <w:r>
        <w:t xml:space="preserve"> </w:t>
      </w:r>
      <w:r w:rsidR="00C331C7">
        <w:t>map.</w:t>
      </w:r>
    </w:p>
    <w:p w14:paraId="4B1AFCF5" w14:textId="77777777" w:rsidR="00137D65" w:rsidRPr="00137D65" w:rsidRDefault="00137D65" w:rsidP="00137D65">
      <w:pPr>
        <w:pStyle w:val="Retraitcorpsdetexte"/>
      </w:pPr>
    </w:p>
    <w:p w14:paraId="59715F05" w14:textId="77777777" w:rsidR="004A3149" w:rsidRPr="00B15F89" w:rsidRDefault="004A3149" w:rsidP="00B15F89">
      <w:pPr>
        <w:pStyle w:val="Corpsdetexte"/>
      </w:pPr>
    </w:p>
    <w:p w14:paraId="4CB6CC50" w14:textId="1B1981B4" w:rsidR="007F30AE" w:rsidRDefault="00B15F89" w:rsidP="008E53F9">
      <w:pPr>
        <w:pStyle w:val="Titre1"/>
      </w:pPr>
      <w:bookmarkStart w:id="8" w:name="_Toc212468878"/>
      <w:r>
        <w:lastRenderedPageBreak/>
        <w:t>Usage of AI during this project</w:t>
      </w:r>
      <w:bookmarkEnd w:id="8"/>
    </w:p>
    <w:p w14:paraId="4AE564EB" w14:textId="51B88FCD" w:rsidR="00B15F89" w:rsidRDefault="00986A24" w:rsidP="00986A24">
      <w:pPr>
        <w:pStyle w:val="Titre2"/>
      </w:pPr>
      <w:bookmarkStart w:id="9" w:name="_Toc212468879"/>
      <w:r>
        <w:t>30.09.2025</w:t>
      </w:r>
      <w:bookmarkEnd w:id="9"/>
    </w:p>
    <w:p w14:paraId="35034612" w14:textId="7FEF0DC1" w:rsidR="00986A24" w:rsidRDefault="00986A24" w:rsidP="00986A24">
      <w:pPr>
        <w:pStyle w:val="Retraitcorpsdetexte"/>
      </w:pPr>
      <w:r>
        <w:t>ChatGPT was used to debug two Boolean checks that broke. These two lines being:</w:t>
      </w:r>
    </w:p>
    <w:p w14:paraId="56385411" w14:textId="77777777" w:rsidR="00986A24" w:rsidRDefault="00986A24" w:rsidP="00986A24">
      <w:pPr>
        <w:pStyle w:val="Retraitcorpsdetexte"/>
      </w:pPr>
    </w:p>
    <w:p w14:paraId="0AEE7C88" w14:textId="0B783E97" w:rsidR="00986A24" w:rsidRPr="00986A24" w:rsidRDefault="00986A24" w:rsidP="00986A24">
      <w:pPr>
        <w:pStyle w:val="Retraitcorpsdetexte"/>
        <w:shd w:val="clear" w:color="auto" w:fill="000000" w:themeFill="text1"/>
        <w:rPr>
          <w:rFonts w:ascii="Consolas" w:hAnsi="Consolas"/>
          <w:noProof/>
        </w:rPr>
      </w:pPr>
      <w:r w:rsidRPr="00986A24">
        <w:rPr>
          <w:rFonts w:ascii="Consolas" w:hAnsi="Consolas"/>
          <w:noProof/>
        </w:rPr>
        <w:t>bool blnInBoundX = _intX &gt;= 0 &amp;&amp; _intX + _intSpeedX &gt;= 0 &amp;&amp; _intX &lt;= 464 &amp;&amp; _intX + _intSpeedX &lt;= 464;</w:t>
      </w:r>
    </w:p>
    <w:p w14:paraId="7A2C1377" w14:textId="1F05CC79" w:rsidR="00986A24" w:rsidRPr="00986A24" w:rsidRDefault="00986A24" w:rsidP="00986A24">
      <w:pPr>
        <w:pStyle w:val="Retraitcorpsdetexte"/>
        <w:shd w:val="clear" w:color="auto" w:fill="000000" w:themeFill="text1"/>
        <w:rPr>
          <w:rFonts w:ascii="Consolas" w:hAnsi="Consolas"/>
          <w:noProof/>
        </w:rPr>
      </w:pPr>
      <w:r w:rsidRPr="00986A24">
        <w:rPr>
          <w:rFonts w:ascii="Consolas" w:hAnsi="Consolas"/>
          <w:noProof/>
        </w:rPr>
        <w:t>bool blnInBoundY = _intY &gt;= 0 &amp;&amp; _intY + _intSpeedY &gt;= 0 &amp;&amp; _intY &lt;= 464 &amp;&amp; _intY + _intSpeedY &lt;= 464;</w:t>
      </w:r>
    </w:p>
    <w:p w14:paraId="15D22D8D" w14:textId="77777777" w:rsidR="00563B09" w:rsidRDefault="00563B09" w:rsidP="00563B09">
      <w:pPr>
        <w:pStyle w:val="Retraitcorpsdetexte"/>
      </w:pPr>
    </w:p>
    <w:p w14:paraId="70A25919" w14:textId="29536D30" w:rsidR="00563B09" w:rsidRDefault="00563B09" w:rsidP="00563B09">
      <w:pPr>
        <w:pStyle w:val="Retraitcorpsdetexte"/>
      </w:pPr>
      <w:r>
        <w:t>Note: these lines are not in the code anymore, as separate collision checking has been implemented</w:t>
      </w:r>
    </w:p>
    <w:p w14:paraId="1F2FA0C8" w14:textId="77777777" w:rsidR="00563B09" w:rsidRDefault="00563B09" w:rsidP="00563B09">
      <w:pPr>
        <w:pStyle w:val="Retraitcorpsdetexte"/>
      </w:pPr>
    </w:p>
    <w:p w14:paraId="612C0F5E" w14:textId="541DA522" w:rsidR="00B15F89" w:rsidRDefault="00563B09" w:rsidP="004A3149">
      <w:pPr>
        <w:pStyle w:val="Titre2"/>
      </w:pPr>
      <w:bookmarkStart w:id="10" w:name="_Toc212468880"/>
      <w:r>
        <w:t>06.10.2025</w:t>
      </w:r>
      <w:bookmarkEnd w:id="10"/>
    </w:p>
    <w:p w14:paraId="255FEC2C" w14:textId="0090966C" w:rsidR="00563B09" w:rsidRDefault="00563B09" w:rsidP="00563B09">
      <w:pPr>
        <w:pStyle w:val="Retraitcorpsdetexte"/>
      </w:pPr>
      <w:r>
        <w:t xml:space="preserve">ChatGPT was used to debug the </w:t>
      </w:r>
      <w:proofErr w:type="spellStart"/>
      <w:r>
        <w:t>CollisionHandler</w:t>
      </w:r>
      <w:proofErr w:type="spellEnd"/>
      <w:r>
        <w:t xml:space="preserve"> </w:t>
      </w:r>
      <w:proofErr w:type="spellStart"/>
      <w:r>
        <w:t>class’</w:t>
      </w:r>
      <w:proofErr w:type="spellEnd"/>
      <w:r>
        <w:t xml:space="preserve"> </w:t>
      </w:r>
      <w:proofErr w:type="spellStart"/>
      <w:r>
        <w:t>CheckForCollisions</w:t>
      </w:r>
      <w:proofErr w:type="spellEnd"/>
      <w:r>
        <w:t xml:space="preserve"> command.</w:t>
      </w:r>
    </w:p>
    <w:p w14:paraId="5736E625" w14:textId="6B09CC27" w:rsidR="00563B09" w:rsidRDefault="00563B09" w:rsidP="00563B09">
      <w:pPr>
        <w:pStyle w:val="Retraitcorpsdetexte"/>
      </w:pPr>
    </w:p>
    <w:p w14:paraId="3FB26C4A" w14:textId="4853F7E8" w:rsidR="007243FA" w:rsidRDefault="007243FA" w:rsidP="007243FA">
      <w:pPr>
        <w:pStyle w:val="Titre2"/>
      </w:pPr>
      <w:bookmarkStart w:id="11" w:name="_Toc212468881"/>
      <w:r>
        <w:t>07.10.2025</w:t>
      </w:r>
      <w:bookmarkEnd w:id="11"/>
    </w:p>
    <w:p w14:paraId="1F41CA1C" w14:textId="186AB0D4" w:rsidR="007243FA" w:rsidRPr="007243FA" w:rsidRDefault="007243FA" w:rsidP="007243FA">
      <w:pPr>
        <w:pStyle w:val="Retraitcorpsdetexte"/>
      </w:pPr>
      <w:r>
        <w:t>ChatGPT was used to give me an idea on how to make projectiles move (and be oriented) towards the mouse cursor.</w:t>
      </w:r>
    </w:p>
    <w:sectPr w:rsidR="007243FA" w:rsidRPr="007243FA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35BD5" w14:textId="77777777" w:rsidR="00041D0A" w:rsidRPr="00FD081A" w:rsidRDefault="00041D0A">
      <w:r w:rsidRPr="00FD081A">
        <w:separator/>
      </w:r>
    </w:p>
  </w:endnote>
  <w:endnote w:type="continuationSeparator" w:id="0">
    <w:p w14:paraId="1C4254EB" w14:textId="77777777" w:rsidR="00041D0A" w:rsidRPr="00FD081A" w:rsidRDefault="00041D0A">
      <w:r w:rsidRPr="00FD081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FD081A" w14:paraId="16A059F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8474C2C" w14:textId="222A2079" w:rsidR="00AA4393" w:rsidRPr="00FD081A" w:rsidRDefault="00FD081A" w:rsidP="00742484">
          <w:pPr>
            <w:pStyle w:val="-Pieddepage"/>
          </w:pPr>
          <w:r w:rsidRPr="00FD081A">
            <w:t>Author</w:t>
          </w:r>
          <w:r w:rsidR="00AA4393" w:rsidRPr="00FD081A">
            <w:rPr>
              <w:rFonts w:cs="Arial"/>
              <w:szCs w:val="16"/>
            </w:rPr>
            <w:t>:</w:t>
          </w:r>
          <w:r w:rsidRPr="00FD081A">
            <w:rPr>
              <w:rFonts w:cs="Arial"/>
              <w:szCs w:val="16"/>
            </w:rPr>
            <w:t xml:space="preserve"> </w:t>
          </w:r>
          <w:fldSimple w:instr=" AUTHOR   \* MERGEFORMAT ">
            <w:r w:rsidR="00230C39" w:rsidRPr="00230C39">
              <w:rPr>
                <w:rFonts w:cs="Arial"/>
                <w:noProof/>
                <w:szCs w:val="16"/>
              </w:rPr>
              <w:t>Néo Darbellay</w:t>
            </w:r>
          </w:fldSimple>
        </w:p>
        <w:p w14:paraId="72422007" w14:textId="77777777" w:rsidR="00AA4393" w:rsidRPr="00FD081A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DD3A9E5" w14:textId="77777777" w:rsidR="00AA4393" w:rsidRPr="00FD081A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C29B20C" w14:textId="31BC01B3" w:rsidR="00AA4393" w:rsidRPr="00FD081A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>Cr</w:t>
          </w:r>
          <w:r w:rsidR="00FD081A">
            <w:rPr>
              <w:rFonts w:cs="Arial"/>
              <w:szCs w:val="16"/>
            </w:rPr>
            <w:t>e</w:t>
          </w:r>
          <w:r w:rsidRPr="00FD081A">
            <w:rPr>
              <w:rFonts w:cs="Arial"/>
              <w:szCs w:val="16"/>
            </w:rPr>
            <w:t xml:space="preserve">ation: </w:t>
          </w:r>
          <w:r w:rsidR="00A65F0B" w:rsidRPr="00FD081A">
            <w:rPr>
              <w:rFonts w:cs="Arial"/>
              <w:szCs w:val="16"/>
            </w:rPr>
            <w:fldChar w:fldCharType="begin"/>
          </w:r>
          <w:r w:rsidRPr="00FD081A">
            <w:rPr>
              <w:rFonts w:cs="Arial"/>
              <w:szCs w:val="16"/>
            </w:rPr>
            <w:instrText xml:space="preserve"> CREATEDATE  \@ "dd.MM.yyyy"  \* MERGEFORMAT </w:instrText>
          </w:r>
          <w:r w:rsidR="00A65F0B" w:rsidRPr="00FD081A">
            <w:rPr>
              <w:rFonts w:cs="Arial"/>
              <w:szCs w:val="16"/>
            </w:rPr>
            <w:fldChar w:fldCharType="separate"/>
          </w:r>
          <w:r w:rsidR="00230C39">
            <w:rPr>
              <w:rFonts w:cs="Arial"/>
              <w:noProof/>
              <w:szCs w:val="16"/>
            </w:rPr>
            <w:t>29.09.2025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</w:tr>
    <w:tr w:rsidR="00AA4393" w:rsidRPr="00FD081A" w14:paraId="6253FB81" w14:textId="77777777" w:rsidTr="00E52B61">
      <w:trPr>
        <w:jc w:val="center"/>
      </w:trPr>
      <w:tc>
        <w:tcPr>
          <w:tcW w:w="3510" w:type="dxa"/>
          <w:vAlign w:val="center"/>
        </w:tcPr>
        <w:p w14:paraId="20A73577" w14:textId="70BF0641" w:rsidR="00AA4393" w:rsidRPr="00FD081A" w:rsidRDefault="00FD081A" w:rsidP="002D7D46">
          <w:pPr>
            <w:pStyle w:val="-Pieddepage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>Modifie</w:t>
          </w:r>
          <w:r>
            <w:rPr>
              <w:rFonts w:cs="Arial"/>
              <w:szCs w:val="16"/>
            </w:rPr>
            <w:t>d by</w:t>
          </w:r>
          <w:r w:rsidR="00AA4393" w:rsidRPr="00FD081A">
            <w:rPr>
              <w:rFonts w:cs="Arial"/>
              <w:szCs w:val="16"/>
            </w:rPr>
            <w:t xml:space="preserve">: </w:t>
          </w:r>
          <w:r w:rsidR="00A65F0B" w:rsidRPr="00FD081A">
            <w:fldChar w:fldCharType="begin"/>
          </w:r>
          <w:r w:rsidR="00AA4393" w:rsidRPr="00FD081A">
            <w:instrText xml:space="preserve"> LASTSAVEDBY   \* MERGEFORMAT </w:instrText>
          </w:r>
          <w:r w:rsidR="00A65F0B" w:rsidRPr="00FD081A">
            <w:fldChar w:fldCharType="separate"/>
          </w:r>
          <w:r w:rsidR="00230C39">
            <w:rPr>
              <w:noProof/>
            </w:rPr>
            <w:t>Néo Darbellay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49BAD193" w14:textId="42B0428F" w:rsidR="00AA4393" w:rsidRPr="00FD081A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 xml:space="preserve">Page </w:t>
          </w:r>
          <w:r w:rsidR="00A65F0B" w:rsidRPr="00FD081A">
            <w:rPr>
              <w:rStyle w:val="Numrodepage"/>
              <w:rFonts w:cs="Arial"/>
              <w:szCs w:val="16"/>
            </w:rPr>
            <w:fldChar w:fldCharType="begin"/>
          </w:r>
          <w:r w:rsidRPr="00FD081A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FD081A">
            <w:rPr>
              <w:rStyle w:val="Numrodepage"/>
              <w:rFonts w:cs="Arial"/>
              <w:szCs w:val="16"/>
            </w:rPr>
            <w:fldChar w:fldCharType="separate"/>
          </w:r>
          <w:r w:rsidR="00CB712D" w:rsidRPr="00FD081A">
            <w:rPr>
              <w:rStyle w:val="Numrodepage"/>
              <w:rFonts w:cs="Arial"/>
              <w:szCs w:val="16"/>
            </w:rPr>
            <w:t>6</w:t>
          </w:r>
          <w:r w:rsidR="00A65F0B" w:rsidRPr="00FD081A">
            <w:rPr>
              <w:rStyle w:val="Numrodepage"/>
              <w:rFonts w:cs="Arial"/>
              <w:szCs w:val="16"/>
            </w:rPr>
            <w:fldChar w:fldCharType="end"/>
          </w:r>
          <w:r w:rsidRPr="00FD081A">
            <w:rPr>
              <w:rStyle w:val="Numrodepage"/>
              <w:rFonts w:cs="Arial"/>
              <w:szCs w:val="16"/>
            </w:rPr>
            <w:t xml:space="preserve"> </w:t>
          </w:r>
          <w:r w:rsidR="00FD081A">
            <w:rPr>
              <w:rStyle w:val="Numrodepage"/>
              <w:rFonts w:cs="Arial"/>
              <w:szCs w:val="16"/>
            </w:rPr>
            <w:t>o</w:t>
          </w:r>
          <w:r w:rsidR="00FD081A">
            <w:rPr>
              <w:rStyle w:val="Numrodepage"/>
            </w:rPr>
            <w:t>f</w:t>
          </w:r>
          <w:r w:rsidRPr="00FD081A">
            <w:rPr>
              <w:rStyle w:val="Numrodepage"/>
              <w:rFonts w:cs="Arial"/>
              <w:szCs w:val="16"/>
            </w:rPr>
            <w:t xml:space="preserve"> </w:t>
          </w:r>
          <w:r w:rsidR="00A65F0B" w:rsidRPr="00FD081A">
            <w:rPr>
              <w:rStyle w:val="Numrodepage"/>
              <w:rFonts w:cs="Arial"/>
              <w:szCs w:val="16"/>
            </w:rPr>
            <w:fldChar w:fldCharType="begin"/>
          </w:r>
          <w:r w:rsidRPr="00FD081A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FD081A">
            <w:rPr>
              <w:rStyle w:val="Numrodepage"/>
              <w:rFonts w:cs="Arial"/>
              <w:szCs w:val="16"/>
            </w:rPr>
            <w:fldChar w:fldCharType="separate"/>
          </w:r>
          <w:r w:rsidR="00CB712D" w:rsidRPr="00FD081A">
            <w:rPr>
              <w:rStyle w:val="Numrodepage"/>
              <w:rFonts w:cs="Arial"/>
              <w:szCs w:val="16"/>
            </w:rPr>
            <w:t>6</w:t>
          </w:r>
          <w:r w:rsidR="00A65F0B" w:rsidRPr="00FD081A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F06C8D9" w14:textId="423763B8" w:rsidR="00AA4393" w:rsidRPr="00FD081A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 xml:space="preserve">Impression: </w:t>
          </w:r>
          <w:r w:rsidR="00A65F0B" w:rsidRPr="00FD081A">
            <w:rPr>
              <w:rFonts w:cs="Arial"/>
              <w:szCs w:val="16"/>
            </w:rPr>
            <w:fldChar w:fldCharType="begin"/>
          </w:r>
          <w:r w:rsidRPr="00FD081A">
            <w:rPr>
              <w:rFonts w:cs="Arial"/>
              <w:szCs w:val="16"/>
            </w:rPr>
            <w:instrText xml:space="preserve"> PRINTDATE  \@ "dd.MM.yyyy HH:mm"  \* MERGEFORMAT </w:instrText>
          </w:r>
          <w:r w:rsidR="00A65F0B" w:rsidRPr="00FD081A">
            <w:rPr>
              <w:rFonts w:cs="Arial"/>
              <w:szCs w:val="16"/>
            </w:rPr>
            <w:fldChar w:fldCharType="separate"/>
          </w:r>
          <w:r w:rsidR="00230C39">
            <w:rPr>
              <w:rFonts w:cs="Arial"/>
              <w:noProof/>
              <w:szCs w:val="16"/>
            </w:rPr>
            <w:t>04.09.2009 15:21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</w:tr>
    <w:tr w:rsidR="00AA4393" w:rsidRPr="00FD081A" w14:paraId="0B610EC0" w14:textId="77777777" w:rsidTr="00E52B61">
      <w:trPr>
        <w:jc w:val="center"/>
      </w:trPr>
      <w:tc>
        <w:tcPr>
          <w:tcW w:w="3510" w:type="dxa"/>
          <w:vAlign w:val="center"/>
        </w:tcPr>
        <w:p w14:paraId="4AE4796D" w14:textId="315F1325" w:rsidR="00AA4393" w:rsidRPr="00FD081A" w:rsidRDefault="00AA4393" w:rsidP="001764CE">
          <w:pPr>
            <w:pStyle w:val="-Pieddepage"/>
            <w:rPr>
              <w:rFonts w:cs="Arial"/>
              <w:szCs w:val="16"/>
            </w:rPr>
          </w:pPr>
          <w:r w:rsidRPr="00FD081A">
            <w:rPr>
              <w:rFonts w:cs="Arial"/>
              <w:szCs w:val="16"/>
            </w:rPr>
            <w:t xml:space="preserve">Version: </w:t>
          </w:r>
          <w:fldSimple w:instr=" REVNUM   \* MERGEFORMAT ">
            <w:r w:rsidR="00230C39" w:rsidRPr="00230C39">
              <w:rPr>
                <w:rFonts w:cs="Arial"/>
                <w:noProof/>
                <w:szCs w:val="16"/>
              </w:rPr>
              <w:t>15</w:t>
            </w:r>
          </w:fldSimple>
          <w:r w:rsidRPr="00FD081A">
            <w:rPr>
              <w:rFonts w:cs="Arial"/>
              <w:szCs w:val="16"/>
            </w:rPr>
            <w:t xml:space="preserve"> </w:t>
          </w:r>
          <w:r w:rsidR="00FD081A">
            <w:rPr>
              <w:rFonts w:cs="Arial"/>
              <w:szCs w:val="16"/>
            </w:rPr>
            <w:t>from</w:t>
          </w:r>
          <w:r w:rsidRPr="00FD081A">
            <w:rPr>
              <w:rFonts w:cs="Arial"/>
              <w:szCs w:val="16"/>
            </w:rPr>
            <w:t xml:space="preserve"> </w:t>
          </w:r>
          <w:r w:rsidR="00A65F0B" w:rsidRPr="00FD081A">
            <w:rPr>
              <w:rFonts w:cs="Arial"/>
              <w:szCs w:val="16"/>
            </w:rPr>
            <w:fldChar w:fldCharType="begin"/>
          </w:r>
          <w:r w:rsidRPr="00FD081A">
            <w:rPr>
              <w:rFonts w:cs="Arial"/>
              <w:szCs w:val="16"/>
            </w:rPr>
            <w:instrText xml:space="preserve"> SAVEDATE  \@ "dd.MM.yyyy HH:mm"  \* MERGEFORMAT </w:instrText>
          </w:r>
          <w:r w:rsidR="00A65F0B" w:rsidRPr="00FD081A">
            <w:rPr>
              <w:rFonts w:cs="Arial"/>
              <w:szCs w:val="16"/>
            </w:rPr>
            <w:fldChar w:fldCharType="separate"/>
          </w:r>
          <w:r w:rsidR="00230C39">
            <w:rPr>
              <w:rFonts w:cs="Arial"/>
              <w:noProof/>
              <w:szCs w:val="16"/>
            </w:rPr>
            <w:t>27.10.2025 14:47</w:t>
          </w:r>
          <w:r w:rsidR="00A65F0B" w:rsidRPr="00FD081A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A132436" w14:textId="4CC4BF96" w:rsidR="00AA4393" w:rsidRPr="00FD081A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30C39" w:rsidRPr="00230C39">
              <w:rPr>
                <w:rFonts w:cs="Arial"/>
                <w:noProof/>
                <w:szCs w:val="16"/>
              </w:rPr>
              <w:t>R-P</w:t>
            </w:r>
            <w:r w:rsidR="00230C39">
              <w:rPr>
                <w:noProof/>
              </w:rPr>
              <w:t>_POO-NeoDarbellay.docx</w:t>
            </w:r>
          </w:fldSimple>
        </w:p>
      </w:tc>
    </w:tr>
  </w:tbl>
  <w:p w14:paraId="257F9B24" w14:textId="77777777" w:rsidR="00AA4393" w:rsidRPr="00FD081A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31DB4" w14:textId="77777777" w:rsidR="00041D0A" w:rsidRPr="00FD081A" w:rsidRDefault="00041D0A">
      <w:r w:rsidRPr="00FD081A">
        <w:separator/>
      </w:r>
    </w:p>
  </w:footnote>
  <w:footnote w:type="continuationSeparator" w:id="0">
    <w:p w14:paraId="2FFBD6DC" w14:textId="77777777" w:rsidR="00041D0A" w:rsidRPr="00FD081A" w:rsidRDefault="00041D0A">
      <w:r w:rsidRPr="00FD081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:rsidRPr="00FD081A" w14:paraId="048A6A15" w14:textId="77777777">
      <w:trPr>
        <w:trHeight w:val="536"/>
        <w:jc w:val="center"/>
      </w:trPr>
      <w:tc>
        <w:tcPr>
          <w:tcW w:w="2445" w:type="dxa"/>
          <w:vAlign w:val="center"/>
        </w:tcPr>
        <w:p w14:paraId="7C2F35FA" w14:textId="77777777" w:rsidR="00AA4393" w:rsidRPr="00FD081A" w:rsidRDefault="00AA4393" w:rsidP="00E12AE5">
          <w:pPr>
            <w:pStyle w:val="ETML"/>
          </w:pPr>
          <w:r w:rsidRPr="00FD081A">
            <w:t>ETML</w:t>
          </w:r>
        </w:p>
      </w:tc>
      <w:tc>
        <w:tcPr>
          <w:tcW w:w="4560" w:type="dxa"/>
          <w:vAlign w:val="center"/>
        </w:tcPr>
        <w:p w14:paraId="3A36B63A" w14:textId="77777777" w:rsidR="00AA4393" w:rsidRPr="00FD081A" w:rsidRDefault="00AA4393" w:rsidP="00B4738A"/>
      </w:tc>
      <w:tc>
        <w:tcPr>
          <w:tcW w:w="2283" w:type="dxa"/>
          <w:vAlign w:val="center"/>
        </w:tcPr>
        <w:p w14:paraId="5FF99307" w14:textId="77777777" w:rsidR="00AA4393" w:rsidRPr="00FD081A" w:rsidRDefault="00AA4393" w:rsidP="001D72BA">
          <w:pPr>
            <w:pStyle w:val="En-tte"/>
            <w:jc w:val="right"/>
          </w:pPr>
          <w:r w:rsidRPr="00FD081A">
            <w:rPr>
              <w:noProof/>
            </w:rPr>
            <w:drawing>
              <wp:inline distT="0" distB="0" distL="0" distR="0" wp14:anchorId="0AC427FA" wp14:editId="223E56CC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D1468BE" w14:textId="77777777" w:rsidR="00AA4393" w:rsidRPr="00FD081A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CBC6101"/>
    <w:multiLevelType w:val="hybridMultilevel"/>
    <w:tmpl w:val="0C961CBE"/>
    <w:lvl w:ilvl="0" w:tplc="D06EA43C"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28E486A"/>
    <w:multiLevelType w:val="hybridMultilevel"/>
    <w:tmpl w:val="2E84F9FA"/>
    <w:lvl w:ilvl="0" w:tplc="EA00BD06">
      <w:start w:val="8"/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24173BA"/>
    <w:multiLevelType w:val="hybridMultilevel"/>
    <w:tmpl w:val="ED8EDEF6"/>
    <w:lvl w:ilvl="0" w:tplc="30F48BDC">
      <w:start w:val="8"/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1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82866166">
    <w:abstractNumId w:val="11"/>
  </w:num>
  <w:num w:numId="2" w16cid:durableId="2118483923">
    <w:abstractNumId w:val="18"/>
  </w:num>
  <w:num w:numId="3" w16cid:durableId="1331175191">
    <w:abstractNumId w:val="15"/>
  </w:num>
  <w:num w:numId="4" w16cid:durableId="1260257901">
    <w:abstractNumId w:val="36"/>
  </w:num>
  <w:num w:numId="5" w16cid:durableId="1451513445">
    <w:abstractNumId w:val="36"/>
  </w:num>
  <w:num w:numId="6" w16cid:durableId="1886403249">
    <w:abstractNumId w:val="15"/>
  </w:num>
  <w:num w:numId="7" w16cid:durableId="1735468929">
    <w:abstractNumId w:val="15"/>
  </w:num>
  <w:num w:numId="8" w16cid:durableId="1132216594">
    <w:abstractNumId w:val="15"/>
  </w:num>
  <w:num w:numId="9" w16cid:durableId="1099374555">
    <w:abstractNumId w:val="15"/>
  </w:num>
  <w:num w:numId="10" w16cid:durableId="1517767966">
    <w:abstractNumId w:val="36"/>
  </w:num>
  <w:num w:numId="11" w16cid:durableId="541600055">
    <w:abstractNumId w:val="15"/>
  </w:num>
  <w:num w:numId="12" w16cid:durableId="556403922">
    <w:abstractNumId w:val="22"/>
  </w:num>
  <w:num w:numId="13" w16cid:durableId="36854939">
    <w:abstractNumId w:val="20"/>
  </w:num>
  <w:num w:numId="14" w16cid:durableId="1308896658">
    <w:abstractNumId w:val="19"/>
  </w:num>
  <w:num w:numId="15" w16cid:durableId="43873314">
    <w:abstractNumId w:val="16"/>
  </w:num>
  <w:num w:numId="16" w16cid:durableId="653877901">
    <w:abstractNumId w:val="33"/>
  </w:num>
  <w:num w:numId="17" w16cid:durableId="1161585908">
    <w:abstractNumId w:val="27"/>
  </w:num>
  <w:num w:numId="18" w16cid:durableId="1591887736">
    <w:abstractNumId w:val="42"/>
  </w:num>
  <w:num w:numId="19" w16cid:durableId="8070171">
    <w:abstractNumId w:val="39"/>
  </w:num>
  <w:num w:numId="20" w16cid:durableId="92482285">
    <w:abstractNumId w:val="10"/>
  </w:num>
  <w:num w:numId="21" w16cid:durableId="123158704">
    <w:abstractNumId w:val="37"/>
  </w:num>
  <w:num w:numId="22" w16cid:durableId="1536387737">
    <w:abstractNumId w:val="26"/>
  </w:num>
  <w:num w:numId="23" w16cid:durableId="1171023776">
    <w:abstractNumId w:val="24"/>
  </w:num>
  <w:num w:numId="24" w16cid:durableId="1087072783">
    <w:abstractNumId w:val="13"/>
  </w:num>
  <w:num w:numId="25" w16cid:durableId="535657033">
    <w:abstractNumId w:val="17"/>
  </w:num>
  <w:num w:numId="26" w16cid:durableId="296571197">
    <w:abstractNumId w:val="12"/>
  </w:num>
  <w:num w:numId="27" w16cid:durableId="1679848040">
    <w:abstractNumId w:val="32"/>
  </w:num>
  <w:num w:numId="28" w16cid:durableId="2128161174">
    <w:abstractNumId w:val="35"/>
  </w:num>
  <w:num w:numId="29" w16cid:durableId="1333946600">
    <w:abstractNumId w:val="29"/>
  </w:num>
  <w:num w:numId="30" w16cid:durableId="1722169869">
    <w:abstractNumId w:val="31"/>
  </w:num>
  <w:num w:numId="31" w16cid:durableId="674578805">
    <w:abstractNumId w:val="38"/>
  </w:num>
  <w:num w:numId="32" w16cid:durableId="1503355882">
    <w:abstractNumId w:val="8"/>
  </w:num>
  <w:num w:numId="33" w16cid:durableId="473104802">
    <w:abstractNumId w:val="3"/>
  </w:num>
  <w:num w:numId="34" w16cid:durableId="46035874">
    <w:abstractNumId w:val="2"/>
  </w:num>
  <w:num w:numId="35" w16cid:durableId="262542561">
    <w:abstractNumId w:val="1"/>
  </w:num>
  <w:num w:numId="36" w16cid:durableId="693074028">
    <w:abstractNumId w:val="0"/>
  </w:num>
  <w:num w:numId="37" w16cid:durableId="238058335">
    <w:abstractNumId w:val="9"/>
  </w:num>
  <w:num w:numId="38" w16cid:durableId="382565023">
    <w:abstractNumId w:val="7"/>
  </w:num>
  <w:num w:numId="39" w16cid:durableId="1335379076">
    <w:abstractNumId w:val="6"/>
  </w:num>
  <w:num w:numId="40" w16cid:durableId="60106524">
    <w:abstractNumId w:val="5"/>
  </w:num>
  <w:num w:numId="41" w16cid:durableId="1176849925">
    <w:abstractNumId w:val="4"/>
  </w:num>
  <w:num w:numId="42" w16cid:durableId="1896165017">
    <w:abstractNumId w:val="28"/>
  </w:num>
  <w:num w:numId="43" w16cid:durableId="1564486414">
    <w:abstractNumId w:val="25"/>
  </w:num>
  <w:num w:numId="44" w16cid:durableId="915477277">
    <w:abstractNumId w:val="41"/>
  </w:num>
  <w:num w:numId="45" w16cid:durableId="1001085562">
    <w:abstractNumId w:val="14"/>
  </w:num>
  <w:num w:numId="46" w16cid:durableId="426929763">
    <w:abstractNumId w:val="23"/>
  </w:num>
  <w:num w:numId="47" w16cid:durableId="403920032">
    <w:abstractNumId w:val="34"/>
  </w:num>
  <w:num w:numId="48" w16cid:durableId="1061171272">
    <w:abstractNumId w:val="30"/>
  </w:num>
  <w:num w:numId="49" w16cid:durableId="1756785478">
    <w:abstractNumId w:val="40"/>
  </w:num>
  <w:num w:numId="50" w16cid:durableId="1749031909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2EA5"/>
    <w:rsid w:val="00000197"/>
    <w:rsid w:val="00010B9A"/>
    <w:rsid w:val="0001209F"/>
    <w:rsid w:val="00021D00"/>
    <w:rsid w:val="000316F0"/>
    <w:rsid w:val="00041D0A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37D65"/>
    <w:rsid w:val="0015167D"/>
    <w:rsid w:val="00152A26"/>
    <w:rsid w:val="001764CE"/>
    <w:rsid w:val="00183417"/>
    <w:rsid w:val="001C454D"/>
    <w:rsid w:val="001D1156"/>
    <w:rsid w:val="001D4577"/>
    <w:rsid w:val="001D72BA"/>
    <w:rsid w:val="001F2274"/>
    <w:rsid w:val="001F2420"/>
    <w:rsid w:val="001F6EEB"/>
    <w:rsid w:val="00230C39"/>
    <w:rsid w:val="0024695B"/>
    <w:rsid w:val="002770F3"/>
    <w:rsid w:val="002805F3"/>
    <w:rsid w:val="002951BD"/>
    <w:rsid w:val="00297E2A"/>
    <w:rsid w:val="002A772F"/>
    <w:rsid w:val="002B6893"/>
    <w:rsid w:val="002C6634"/>
    <w:rsid w:val="002D7D46"/>
    <w:rsid w:val="002F038B"/>
    <w:rsid w:val="00303C96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10650"/>
    <w:rsid w:val="004170E5"/>
    <w:rsid w:val="004202D8"/>
    <w:rsid w:val="004206A2"/>
    <w:rsid w:val="0043666E"/>
    <w:rsid w:val="00436B90"/>
    <w:rsid w:val="00454074"/>
    <w:rsid w:val="004873D1"/>
    <w:rsid w:val="004A3149"/>
    <w:rsid w:val="004C6BBA"/>
    <w:rsid w:val="004D08EE"/>
    <w:rsid w:val="004D5266"/>
    <w:rsid w:val="004F7AFF"/>
    <w:rsid w:val="00505421"/>
    <w:rsid w:val="005103C6"/>
    <w:rsid w:val="0052224B"/>
    <w:rsid w:val="00530C02"/>
    <w:rsid w:val="005328B0"/>
    <w:rsid w:val="00536BAC"/>
    <w:rsid w:val="0054054F"/>
    <w:rsid w:val="00542CE3"/>
    <w:rsid w:val="00545179"/>
    <w:rsid w:val="00552913"/>
    <w:rsid w:val="00552D07"/>
    <w:rsid w:val="0055647F"/>
    <w:rsid w:val="00563B09"/>
    <w:rsid w:val="00571E4B"/>
    <w:rsid w:val="00574085"/>
    <w:rsid w:val="0057748C"/>
    <w:rsid w:val="005926D0"/>
    <w:rsid w:val="005A4BE1"/>
    <w:rsid w:val="005B27EF"/>
    <w:rsid w:val="005E6192"/>
    <w:rsid w:val="005E6B56"/>
    <w:rsid w:val="0061554D"/>
    <w:rsid w:val="00615583"/>
    <w:rsid w:val="006305E7"/>
    <w:rsid w:val="00637CB9"/>
    <w:rsid w:val="00645760"/>
    <w:rsid w:val="00656974"/>
    <w:rsid w:val="00662FC2"/>
    <w:rsid w:val="00664BFF"/>
    <w:rsid w:val="006902A9"/>
    <w:rsid w:val="006966D0"/>
    <w:rsid w:val="006B32EE"/>
    <w:rsid w:val="006C2095"/>
    <w:rsid w:val="006E132F"/>
    <w:rsid w:val="006E2CE8"/>
    <w:rsid w:val="006E4DA8"/>
    <w:rsid w:val="006F5F77"/>
    <w:rsid w:val="007010E6"/>
    <w:rsid w:val="007118D3"/>
    <w:rsid w:val="007211A1"/>
    <w:rsid w:val="007243FA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16A1A"/>
    <w:rsid w:val="00920F4E"/>
    <w:rsid w:val="009211D9"/>
    <w:rsid w:val="00922EE8"/>
    <w:rsid w:val="009250B0"/>
    <w:rsid w:val="009265A8"/>
    <w:rsid w:val="00932149"/>
    <w:rsid w:val="00934E66"/>
    <w:rsid w:val="009440AB"/>
    <w:rsid w:val="00955930"/>
    <w:rsid w:val="00961794"/>
    <w:rsid w:val="00986A24"/>
    <w:rsid w:val="0099022A"/>
    <w:rsid w:val="009B009E"/>
    <w:rsid w:val="009B190E"/>
    <w:rsid w:val="009B6FDC"/>
    <w:rsid w:val="009D1A69"/>
    <w:rsid w:val="009D462A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15F89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6BE6"/>
    <w:rsid w:val="00BD773C"/>
    <w:rsid w:val="00BE185C"/>
    <w:rsid w:val="00BF489A"/>
    <w:rsid w:val="00BF7A15"/>
    <w:rsid w:val="00C20939"/>
    <w:rsid w:val="00C329D7"/>
    <w:rsid w:val="00C331C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36E29"/>
    <w:rsid w:val="00D405C9"/>
    <w:rsid w:val="00D64B85"/>
    <w:rsid w:val="00D64EE7"/>
    <w:rsid w:val="00D64F19"/>
    <w:rsid w:val="00D82BEB"/>
    <w:rsid w:val="00DB1DCD"/>
    <w:rsid w:val="00DC0C05"/>
    <w:rsid w:val="00E015B8"/>
    <w:rsid w:val="00E1012A"/>
    <w:rsid w:val="00E12AE5"/>
    <w:rsid w:val="00E12EA5"/>
    <w:rsid w:val="00E416AC"/>
    <w:rsid w:val="00E41BC2"/>
    <w:rsid w:val="00E52B61"/>
    <w:rsid w:val="00E61B66"/>
    <w:rsid w:val="00E658ED"/>
    <w:rsid w:val="00E81328"/>
    <w:rsid w:val="00EB6CA0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  <w:rsid w:val="00FD081A"/>
    <w:rsid w:val="00FE65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3A28A24"/>
  <w15:docId w15:val="{2DAE21EE-CAD7-4922-BAC4-CD77244D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  <w:rPr>
      <w:lang w:val="en-US"/>
    </w:rPr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15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users/neo-darbellay/projects/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5Modeles\Word\M-Projet-Nom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6" ma:contentTypeDescription="Crée un document." ma:contentTypeScope="" ma:versionID="f2b963976306cc54294b7f4545a3c6c4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e5e135fa2fc1295e1586ddcd9c1a8904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8921BA-CD18-4CDB-89DC-F2A1847656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546E4A-837A-4BEF-A4B8-FFD4EAB4E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M-Projet-Nom-Rapport.dotx</Template>
  <TotalTime>1325</TotalTime>
  <Pages>4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3174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Néo Darbellay</dc:creator>
  <cp:lastModifiedBy>Néo Darbellay</cp:lastModifiedBy>
  <cp:revision>16</cp:revision>
  <cp:lastPrinted>2009-09-04T13:21:00Z</cp:lastPrinted>
  <dcterms:created xsi:type="dcterms:W3CDTF">2025-09-29T10:31:00Z</dcterms:created>
  <dcterms:modified xsi:type="dcterms:W3CDTF">2025-10-27T13:47:00Z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